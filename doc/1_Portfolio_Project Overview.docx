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7111389"/>
        <w:docPartObj>
          <w:docPartGallery w:val="Cover Pages"/>
          <w:docPartUnique/>
        </w:docPartObj>
      </w:sdtPr>
      <w:sdtEndPr/>
      <w:sdtContent>
        <w:p w14:paraId="58D2D8CC" w14:textId="77777777" w:rsidR="003B7C60" w:rsidRDefault="003B7C60"/>
        <w:p w14:paraId="2BD3ECDE" w14:textId="77777777" w:rsidR="00F81E84" w:rsidRDefault="003B7C60" w:rsidP="00F81E84">
          <w:pPr>
            <w:pStyle w:val="TOCHeading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C256E5" wp14:editId="4B8C627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457A3" w14:textId="77777777" w:rsidR="003B7C60" w:rsidRPr="00395A4E" w:rsidRDefault="0020633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chive" w:hAnsi="Archive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chive" w:hAnsi="Archive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5A4E" w:rsidRPr="00395A4E">
                                      <w:rPr>
                                        <w:rFonts w:ascii="Archive" w:hAnsi="Archive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Project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32B8D8" w14:textId="7A2F0C97" w:rsidR="003B7C60" w:rsidRPr="00395A4E" w:rsidRDefault="000E0EC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Open Sans" w:hAnsi="Open Sans" w:cs="Open Sans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Portfolio Website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Open Sans" w:hAnsi="Open Sans" w:cs="Open Sans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EA0BE3" w14:textId="14BAD871" w:rsidR="003B7C60" w:rsidRPr="00395A4E" w:rsidRDefault="000E0EC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Open Sans" w:hAnsi="Open Sans" w:cs="Open San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Mario Ferrera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C256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CD457A3" w14:textId="77777777" w:rsidR="003B7C60" w:rsidRPr="00395A4E" w:rsidRDefault="00206331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chive" w:hAnsi="Archive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chive" w:hAnsi="Archive"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5A4E" w:rsidRPr="00395A4E">
                                <w:rPr>
                                  <w:rFonts w:ascii="Archive" w:hAnsi="Archive"/>
                                  <w:color w:val="4472C4" w:themeColor="accent1"/>
                                  <w:sz w:val="72"/>
                                  <w:szCs w:val="72"/>
                                </w:rPr>
                                <w:t>Project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32B8D8" w14:textId="7A2F0C97" w:rsidR="003B7C60" w:rsidRPr="00395A4E" w:rsidRDefault="000E0EC5">
                              <w:pPr>
                                <w:pStyle w:val="NoSpacing"/>
                                <w:spacing w:before="40" w:after="40"/>
                                <w:rPr>
                                  <w:rFonts w:ascii="Open Sans" w:hAnsi="Open Sans" w:cs="Open Sans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Open Sans" w:hAnsi="Open Sans" w:cs="Open Sans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EA0BE3" w14:textId="14BAD871" w:rsidR="003B7C60" w:rsidRPr="00395A4E" w:rsidRDefault="000E0EC5">
                              <w:pPr>
                                <w:pStyle w:val="NoSpacing"/>
                                <w:spacing w:before="80" w:after="40"/>
                                <w:rPr>
                                  <w:rFonts w:ascii="Open Sans" w:hAnsi="Open Sans" w:cs="Open Sans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Mario Ferrera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="League Spartan" w:eastAsiaTheme="minorEastAsia" w:hAnsi="League Spartan" w:cstheme="minorBidi"/>
              <w:color w:val="0D0D0D" w:themeColor="text1" w:themeTint="F2"/>
              <w:spacing w:val="16"/>
              <w:sz w:val="24"/>
              <w:szCs w:val="22"/>
              <w:lang w:eastAsia="ja-JP"/>
            </w:rPr>
            <w:id w:val="84644017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color w:val="404040" w:themeColor="text1" w:themeTint="BF"/>
            </w:rPr>
          </w:sdtEndPr>
          <w:sdtContent>
            <w:p w14:paraId="7C32C38E" w14:textId="77777777" w:rsidR="00F81E84" w:rsidRPr="0007729C" w:rsidRDefault="00F81E84" w:rsidP="0007729C">
              <w:pPr>
                <w:pStyle w:val="TOCHeading"/>
                <w:spacing w:line="480" w:lineRule="auto"/>
                <w:rPr>
                  <w:rFonts w:ascii="League Spartan" w:hAnsi="League Spartan" w:cs="Open Sans"/>
                </w:rPr>
              </w:pPr>
              <w:r w:rsidRPr="0007729C">
                <w:rPr>
                  <w:rFonts w:ascii="League Spartan" w:hAnsi="League Spartan" w:cs="Open Sans"/>
                </w:rPr>
                <w:t>Table of Contents</w:t>
              </w:r>
            </w:p>
            <w:p w14:paraId="084A4AA3" w14:textId="36208B61" w:rsidR="00453B81" w:rsidRDefault="00F81E84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9473476" w:history="1">
                <w:r w:rsidR="00453B81" w:rsidRPr="00770B05">
                  <w:rPr>
                    <w:rStyle w:val="Hyperlink"/>
                    <w:noProof/>
                  </w:rPr>
                  <w:t>What is this document?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_Toc99473476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251DFD73" w14:textId="1B71CA7E" w:rsidR="00453B81" w:rsidRDefault="00206331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7" w:history="1">
                <w:r w:rsidR="00453B81" w:rsidRPr="00770B05">
                  <w:rPr>
                    <w:rStyle w:val="Hyperlink"/>
                    <w:noProof/>
                  </w:rPr>
                  <w:t>Description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_Toc99473477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0A90DB07" w14:textId="688300D7" w:rsidR="00453B81" w:rsidRDefault="00206331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8" w:history="1">
                <w:r w:rsidR="00453B81" w:rsidRPr="00770B05">
                  <w:rPr>
                    <w:rStyle w:val="Hyperlink"/>
                    <w:noProof/>
                  </w:rPr>
                  <w:t>Project overview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_Toc99473478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722F627F" w14:textId="541B1F36" w:rsidR="00453B81" w:rsidRDefault="00206331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79" w:history="1">
                <w:r w:rsidR="00453B81" w:rsidRPr="00770B05">
                  <w:rPr>
                    <w:rStyle w:val="Hyperlink"/>
                    <w:noProof/>
                  </w:rPr>
                  <w:t>The Purpose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_Toc99473479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2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1EE2A2DE" w14:textId="3E8B6128" w:rsidR="00453B81" w:rsidRDefault="00206331" w:rsidP="00453B81">
              <w:pPr>
                <w:pStyle w:val="TOC1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0" w:history="1">
                <w:r w:rsidR="00453B81" w:rsidRPr="00770B05">
                  <w:rPr>
                    <w:rStyle w:val="Hyperlink"/>
                    <w:noProof/>
                  </w:rPr>
                  <w:t>Process Outline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_Toc99473480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778ED485" w14:textId="45775371" w:rsidR="00453B81" w:rsidRDefault="00206331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1" w:history="1">
                <w:r w:rsidR="00453B81" w:rsidRPr="00770B05">
                  <w:rPr>
                    <w:rStyle w:val="Hyperlink"/>
                    <w:noProof/>
                  </w:rPr>
                  <w:t>Stage 1 | Pre-production - Analysis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_Toc99473481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3D7BE329" w14:textId="5B67F9C2" w:rsidR="00453B81" w:rsidRDefault="00206331" w:rsidP="00453B81">
              <w:pPr>
                <w:pStyle w:val="TOC3"/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2" w:history="1">
                <w:r w:rsidR="00453B81" w:rsidRPr="00770B05">
                  <w:rPr>
                    <w:rStyle w:val="Hyperlink"/>
                    <w:noProof/>
                  </w:rPr>
                  <w:t>Project Goals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_Toc99473482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54C664A6" w14:textId="197859B3" w:rsidR="00453B81" w:rsidRDefault="00206331">
              <w:pPr>
                <w:pStyle w:val="TOC2"/>
                <w:tabs>
                  <w:tab w:val="right" w:leader="dot" w:pos="9350"/>
                </w:tabs>
                <w:rPr>
                  <w:rFonts w:asciiTheme="minorHAnsi" w:hAnsiTheme="minorHAnsi"/>
                  <w:noProof/>
                  <w:color w:val="auto"/>
                  <w:spacing w:val="0"/>
                  <w:sz w:val="22"/>
                </w:rPr>
              </w:pPr>
              <w:hyperlink w:anchor="_Toc99473483" w:history="1">
                <w:r w:rsidR="00453B81" w:rsidRPr="00770B05">
                  <w:rPr>
                    <w:rStyle w:val="Hyperlink"/>
                    <w:noProof/>
                  </w:rPr>
                  <w:t>Stage 2 | Pre-production - Ideation</w:t>
                </w:r>
                <w:r w:rsidR="00453B81">
                  <w:rPr>
                    <w:noProof/>
                    <w:webHidden/>
                  </w:rPr>
                  <w:tab/>
                </w:r>
                <w:r w:rsidR="00453B81">
                  <w:rPr>
                    <w:noProof/>
                    <w:webHidden/>
                  </w:rPr>
                  <w:fldChar w:fldCharType="begin"/>
                </w:r>
                <w:r w:rsidR="00453B81">
                  <w:rPr>
                    <w:noProof/>
                    <w:webHidden/>
                  </w:rPr>
                  <w:instrText xml:space="preserve"> PAGEREF _Toc99473483 \h </w:instrText>
                </w:r>
                <w:r w:rsidR="00453B81">
                  <w:rPr>
                    <w:noProof/>
                    <w:webHidden/>
                  </w:rPr>
                </w:r>
                <w:r w:rsidR="00453B81">
                  <w:rPr>
                    <w:noProof/>
                    <w:webHidden/>
                  </w:rPr>
                  <w:fldChar w:fldCharType="separate"/>
                </w:r>
                <w:r w:rsidR="00283BB4">
                  <w:rPr>
                    <w:noProof/>
                    <w:webHidden/>
                  </w:rPr>
                  <w:t>3</w:t>
                </w:r>
                <w:r w:rsidR="00453B81">
                  <w:rPr>
                    <w:noProof/>
                    <w:webHidden/>
                  </w:rPr>
                  <w:fldChar w:fldCharType="end"/>
                </w:r>
              </w:hyperlink>
            </w:p>
            <w:p w14:paraId="34926415" w14:textId="5A101C74" w:rsidR="00F81E84" w:rsidRDefault="00F81E84" w:rsidP="00F81E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5216E36" w14:textId="3E63D8F4" w:rsidR="003B7C60" w:rsidRDefault="00F81E84">
          <w:r>
            <w:br w:type="page"/>
          </w:r>
        </w:p>
      </w:sdtContent>
    </w:sdt>
    <w:p w14:paraId="3E8DCB5C" w14:textId="4803C1BF" w:rsidR="00282018" w:rsidRPr="009F41B4" w:rsidRDefault="000E0EC5" w:rsidP="009F41B4">
      <w:pPr>
        <w:pStyle w:val="Heading1"/>
      </w:pPr>
      <w:bookmarkStart w:id="0" w:name="_Toc99473476"/>
      <w:r w:rsidRPr="009F41B4">
        <w:lastRenderedPageBreak/>
        <w:t>What is this document?</w:t>
      </w:r>
      <w:bookmarkEnd w:id="0"/>
    </w:p>
    <w:p w14:paraId="60BF55AC" w14:textId="3CD335DC" w:rsidR="00395A4E" w:rsidRPr="00DB22D3" w:rsidRDefault="000E0EC5" w:rsidP="00253F53">
      <w:pPr>
        <w:pStyle w:val="Heading2"/>
      </w:pPr>
      <w:bookmarkStart w:id="1" w:name="_Toc99473477"/>
      <w:r>
        <w:t>Description</w:t>
      </w:r>
      <w:bookmarkEnd w:id="1"/>
    </w:p>
    <w:p w14:paraId="18A9E2B5" w14:textId="77777777" w:rsidR="007B7EEC" w:rsidRDefault="000E0EC5" w:rsidP="009F41B4">
      <w:r w:rsidRPr="009F41B4">
        <w:t xml:space="preserve">This document serves as the main reference for the process execution of the project. </w:t>
      </w:r>
    </w:p>
    <w:p w14:paraId="00329264" w14:textId="34902360" w:rsidR="000E0EC5" w:rsidRPr="009F41B4" w:rsidRDefault="000E0EC5" w:rsidP="009F41B4">
      <w:r w:rsidRPr="009F41B4">
        <w:t xml:space="preserve">It also details the </w:t>
      </w:r>
      <w:r w:rsidR="009F41B4" w:rsidRPr="009F41B4">
        <w:t>purpose and goals of the project itself.</w:t>
      </w:r>
    </w:p>
    <w:p w14:paraId="756F2667" w14:textId="148794B8" w:rsidR="00F81E84" w:rsidRPr="00DB22D3" w:rsidRDefault="009F41B4" w:rsidP="00F81E84">
      <w:pPr>
        <w:pStyle w:val="Heading1"/>
      </w:pPr>
      <w:bookmarkStart w:id="2" w:name="_Toc99473478"/>
      <w:r>
        <w:t>Project overview</w:t>
      </w:r>
      <w:bookmarkEnd w:id="2"/>
    </w:p>
    <w:p w14:paraId="442138C0" w14:textId="7C33CFCB" w:rsidR="00F81E84" w:rsidRPr="00DB22D3" w:rsidRDefault="009F41B4" w:rsidP="00F81E84">
      <w:pPr>
        <w:pStyle w:val="Heading2"/>
      </w:pPr>
      <w:bookmarkStart w:id="3" w:name="_Toc99473479"/>
      <w:r>
        <w:t xml:space="preserve">The </w:t>
      </w:r>
      <w:r w:rsidR="000A6662">
        <w:t>Purpose</w:t>
      </w:r>
      <w:bookmarkEnd w:id="3"/>
    </w:p>
    <w:p w14:paraId="4C4C1D60" w14:textId="77777777" w:rsidR="007B7EEC" w:rsidRDefault="000A6662" w:rsidP="000A6662">
      <w:r>
        <w:t xml:space="preserve">The purpose of this project is to design and develop a portfolio website for myself. </w:t>
      </w:r>
    </w:p>
    <w:p w14:paraId="20346F38" w14:textId="44FF6972" w:rsidR="000A6662" w:rsidRDefault="000A6662" w:rsidP="000A6662">
      <w:r>
        <w:t xml:space="preserve">It should reflect a certain level of quality and also serve as a </w:t>
      </w:r>
      <w:r w:rsidR="007B7EEC">
        <w:t>display of my ability.</w:t>
      </w:r>
    </w:p>
    <w:p w14:paraId="157D0EDC" w14:textId="08B919FD" w:rsidR="00905748" w:rsidRDefault="00905748" w:rsidP="00905748">
      <w:pPr>
        <w:pStyle w:val="ListParagraph"/>
        <w:numPr>
          <w:ilvl w:val="0"/>
          <w:numId w:val="2"/>
        </w:numPr>
      </w:pPr>
      <w:r>
        <w:t>Good first impression for Potential employers.</w:t>
      </w:r>
    </w:p>
    <w:p w14:paraId="3B57BD94" w14:textId="2D1FBBA1" w:rsidR="00905748" w:rsidRDefault="00905748" w:rsidP="00905748">
      <w:pPr>
        <w:pStyle w:val="ListParagraph"/>
        <w:numPr>
          <w:ilvl w:val="0"/>
          <w:numId w:val="2"/>
        </w:numPr>
      </w:pPr>
      <w:r>
        <w:t>Section about who I am.</w:t>
      </w:r>
    </w:p>
    <w:p w14:paraId="356DEAFA" w14:textId="5C0FC19C" w:rsidR="00905748" w:rsidRDefault="00905748" w:rsidP="00905748">
      <w:pPr>
        <w:pStyle w:val="ListParagraph"/>
        <w:numPr>
          <w:ilvl w:val="0"/>
          <w:numId w:val="2"/>
        </w:numPr>
      </w:pPr>
      <w:r>
        <w:t>Blog Section detailing discoveries and tutorials.</w:t>
      </w:r>
    </w:p>
    <w:p w14:paraId="6383631F" w14:textId="35E313AC" w:rsidR="00905748" w:rsidRDefault="00905748" w:rsidP="00905748">
      <w:pPr>
        <w:pStyle w:val="ListParagraph"/>
        <w:numPr>
          <w:ilvl w:val="0"/>
          <w:numId w:val="2"/>
        </w:numPr>
      </w:pPr>
      <w:r>
        <w:t>Contact for various outputs.</w:t>
      </w:r>
    </w:p>
    <w:p w14:paraId="381FDD19" w14:textId="60711E49" w:rsidR="007B7EEC" w:rsidRPr="009F41B4" w:rsidRDefault="007B7EEC" w:rsidP="007B7EEC">
      <w:pPr>
        <w:pStyle w:val="Heading1"/>
      </w:pPr>
      <w:r>
        <w:br w:type="page"/>
      </w:r>
      <w:bookmarkStart w:id="4" w:name="_Toc99473480"/>
      <w:r w:rsidR="007A2396">
        <w:lastRenderedPageBreak/>
        <w:t>Process</w:t>
      </w:r>
      <w:r w:rsidR="00453B81">
        <w:t xml:space="preserve"> Outline</w:t>
      </w:r>
      <w:bookmarkEnd w:id="4"/>
    </w:p>
    <w:p w14:paraId="3971DF86" w14:textId="0F0AC982" w:rsidR="007B7EEC" w:rsidRPr="00DB22D3" w:rsidRDefault="00453B81" w:rsidP="007B7EEC">
      <w:pPr>
        <w:pStyle w:val="Heading2"/>
      </w:pPr>
      <w:bookmarkStart w:id="5" w:name="_Toc99473481"/>
      <w:r>
        <w:t>Phase</w:t>
      </w:r>
      <w:r w:rsidR="007A2396">
        <w:t xml:space="preserve"> 1 | Pre-production - Analysis</w:t>
      </w:r>
      <w:bookmarkEnd w:id="5"/>
    </w:p>
    <w:p w14:paraId="5D1072EF" w14:textId="32B0824D" w:rsidR="007A2396" w:rsidRDefault="007A2396" w:rsidP="007A2396">
      <w:pPr>
        <w:pStyle w:val="Heading3"/>
      </w:pPr>
      <w:bookmarkStart w:id="6" w:name="_Toc99473482"/>
      <w:r>
        <w:t xml:space="preserve">Project </w:t>
      </w:r>
      <w:bookmarkEnd w:id="6"/>
      <w:r w:rsidR="003B2047">
        <w:t>Scope</w:t>
      </w:r>
    </w:p>
    <w:p w14:paraId="5B1618C8" w14:textId="77777777" w:rsidR="007A2396" w:rsidRDefault="007A2396" w:rsidP="007A2396">
      <w:r>
        <w:t>This website will contain information about myself, as a professional, as well as portfolio pieces that potential employers can view.</w:t>
      </w:r>
    </w:p>
    <w:p w14:paraId="79C1A850" w14:textId="1E0638D1" w:rsidR="007A2396" w:rsidRDefault="007A2396" w:rsidP="007A2396">
      <w:pPr>
        <w:pStyle w:val="ListParagraph"/>
        <w:numPr>
          <w:ilvl w:val="0"/>
          <w:numId w:val="1"/>
        </w:numPr>
      </w:pPr>
      <w:r w:rsidRPr="00B76390">
        <w:t>Target Audience</w:t>
      </w:r>
      <w:r>
        <w:t xml:space="preserve"> – Potential employers in the web development sphere.</w:t>
      </w:r>
      <w:r w:rsidR="00B76390">
        <w:t xml:space="preserve"> Also, other web designers/developers</w:t>
      </w:r>
    </w:p>
    <w:p w14:paraId="15630857" w14:textId="1D9B7FF3" w:rsidR="007A2396" w:rsidRDefault="00B76390" w:rsidP="007A2396">
      <w:pPr>
        <w:pStyle w:val="ListParagraph"/>
        <w:numPr>
          <w:ilvl w:val="0"/>
          <w:numId w:val="1"/>
        </w:numPr>
      </w:pPr>
      <w:r>
        <w:t xml:space="preserve">My </w:t>
      </w:r>
      <w:r w:rsidR="00FB1C70">
        <w:t>brand</w:t>
      </w:r>
      <w:r>
        <w:t xml:space="preserve">, in short, </w:t>
      </w:r>
      <w:r w:rsidR="00FB1C70">
        <w:t>is</w:t>
      </w:r>
      <w:r>
        <w:t xml:space="preserve"> a </w:t>
      </w:r>
      <w:r w:rsidR="00FB1C70">
        <w:t>creative individual who excels in clean and modern designs. I am a designer, a writer, and a developer by trade.</w:t>
      </w:r>
    </w:p>
    <w:p w14:paraId="1343AE13" w14:textId="38878828" w:rsidR="007A2396" w:rsidRDefault="007A2396" w:rsidP="007A2396">
      <w:pPr>
        <w:pStyle w:val="ListParagraph"/>
        <w:numPr>
          <w:ilvl w:val="0"/>
          <w:numId w:val="1"/>
        </w:numPr>
      </w:pPr>
      <w:r>
        <w:t>It should be clear and not</w:t>
      </w:r>
      <w:r w:rsidR="00453B81">
        <w:t xml:space="preserve"> be</w:t>
      </w:r>
      <w:r>
        <w:t xml:space="preserve"> bogged down by</w:t>
      </w:r>
      <w:r w:rsidR="00453B81">
        <w:t xml:space="preserve"> too much</w:t>
      </w:r>
      <w:r>
        <w:t xml:space="preserve"> information or components.</w:t>
      </w:r>
    </w:p>
    <w:p w14:paraId="2679D8C9" w14:textId="588F660E" w:rsidR="007A2396" w:rsidRDefault="007A2396" w:rsidP="007A2396">
      <w:pPr>
        <w:pStyle w:val="ListParagraph"/>
        <w:numPr>
          <w:ilvl w:val="0"/>
          <w:numId w:val="1"/>
        </w:numPr>
      </w:pPr>
      <w:r>
        <w:t>Keep it simple</w:t>
      </w:r>
      <w:r w:rsidR="00453B81">
        <w:t>,</w:t>
      </w:r>
      <w:r>
        <w:t xml:space="preserve"> in order to complete it within the range of a week or two.</w:t>
      </w:r>
    </w:p>
    <w:p w14:paraId="6ABF90FB" w14:textId="4FEE7247" w:rsidR="00453B81" w:rsidRPr="00DB22D3" w:rsidRDefault="00453B81" w:rsidP="00453B81">
      <w:pPr>
        <w:pStyle w:val="Heading2"/>
      </w:pPr>
      <w:bookmarkStart w:id="7" w:name="_Toc99473483"/>
      <w:r>
        <w:t>Phase 2 | Pre-production - Ideation</w:t>
      </w:r>
      <w:bookmarkEnd w:id="7"/>
    </w:p>
    <w:p w14:paraId="39B2F780" w14:textId="7A88D177" w:rsidR="000D23BB" w:rsidRDefault="000D23BB" w:rsidP="000D23BB">
      <w:pPr>
        <w:pStyle w:val="Heading3"/>
      </w:pPr>
      <w:r>
        <w:t>Sitemap Structure</w:t>
      </w:r>
    </w:p>
    <w:p w14:paraId="6CE5BC9F" w14:textId="7265E8D8" w:rsidR="000D23BB" w:rsidRDefault="000D23BB" w:rsidP="000D23BB">
      <w:r>
        <w:t>In this stage we are beginning with a sitemap sketch to outline the number of, relationship between, and general flow of each page.</w:t>
      </w:r>
    </w:p>
    <w:p w14:paraId="4AA29D4E" w14:textId="4E7E720F" w:rsidR="000D23BB" w:rsidRDefault="000D23BB" w:rsidP="000D23BB">
      <w:r>
        <w:t>We will be using a simple tree based structure.</w:t>
      </w:r>
      <w:r w:rsidR="00905748">
        <w:t xml:space="preserve"> Include:</w:t>
      </w:r>
    </w:p>
    <w:p w14:paraId="54C511BD" w14:textId="63EA9891" w:rsidR="00905748" w:rsidRDefault="00905748" w:rsidP="00905748">
      <w:pPr>
        <w:pStyle w:val="ListParagraph"/>
        <w:numPr>
          <w:ilvl w:val="0"/>
          <w:numId w:val="3"/>
        </w:numPr>
      </w:pPr>
      <w:r>
        <w:t>Home page</w:t>
      </w:r>
    </w:p>
    <w:p w14:paraId="39EBDAD4" w14:textId="32BFCA42" w:rsidR="00905748" w:rsidRDefault="00905748" w:rsidP="00905748">
      <w:pPr>
        <w:pStyle w:val="ListParagraph"/>
        <w:numPr>
          <w:ilvl w:val="0"/>
          <w:numId w:val="3"/>
        </w:numPr>
      </w:pPr>
      <w:r>
        <w:t>About</w:t>
      </w:r>
    </w:p>
    <w:p w14:paraId="02BF0B11" w14:textId="0842F80E" w:rsidR="00481351" w:rsidRDefault="00481351" w:rsidP="00905748">
      <w:pPr>
        <w:pStyle w:val="ListParagraph"/>
        <w:numPr>
          <w:ilvl w:val="0"/>
          <w:numId w:val="3"/>
        </w:numPr>
      </w:pPr>
      <w:r>
        <w:t>Contact</w:t>
      </w:r>
    </w:p>
    <w:p w14:paraId="0C32E59D" w14:textId="7A3E029A" w:rsidR="00481351" w:rsidRPr="000D23BB" w:rsidRDefault="00FC61B9" w:rsidP="00905748">
      <w:pPr>
        <w:pStyle w:val="ListParagraph"/>
        <w:numPr>
          <w:ilvl w:val="0"/>
          <w:numId w:val="3"/>
        </w:numPr>
      </w:pPr>
      <w:r>
        <w:lastRenderedPageBreak/>
        <w:t>Blog</w:t>
      </w:r>
    </w:p>
    <w:p w14:paraId="104B166F" w14:textId="77777777" w:rsidR="00453B81" w:rsidRDefault="00453B81" w:rsidP="00453B81"/>
    <w:p w14:paraId="7DD466A4" w14:textId="180FCA32" w:rsidR="00F81E84" w:rsidRDefault="00283BB4" w:rsidP="00283BB4">
      <w:pPr>
        <w:pStyle w:val="Heading3"/>
      </w:pPr>
      <w:r>
        <w:t>Wireframe – First Revision</w:t>
      </w:r>
    </w:p>
    <w:p w14:paraId="30CC9DD5" w14:textId="6A2930F2" w:rsidR="00283BB4" w:rsidRDefault="00283BB4" w:rsidP="00283BB4">
      <w:r>
        <w:t xml:space="preserve">In this stage we are creating a rough sketch of each page by defining the basic layout. </w:t>
      </w:r>
      <w:r w:rsidR="00642589">
        <w:t>Keep in mind, t</w:t>
      </w:r>
      <w:r>
        <w:t xml:space="preserve">his process is </w:t>
      </w:r>
      <w:r w:rsidR="004F5BC6">
        <w:t>iterative,</w:t>
      </w:r>
      <w:r>
        <w:t xml:space="preserve"> and the first revision does not reflect later revisions.</w:t>
      </w:r>
      <w:r w:rsidR="00423DC7">
        <w:t xml:space="preserve"> Elements to consider:</w:t>
      </w:r>
    </w:p>
    <w:p w14:paraId="7107501D" w14:textId="43DADC72" w:rsidR="00423DC7" w:rsidRDefault="00423DC7" w:rsidP="00423DC7">
      <w:pPr>
        <w:pStyle w:val="ListParagraph"/>
        <w:numPr>
          <w:ilvl w:val="0"/>
          <w:numId w:val="4"/>
        </w:numPr>
      </w:pPr>
      <w:r>
        <w:t>Simple logo (typography, illustration, etc.)</w:t>
      </w:r>
    </w:p>
    <w:p w14:paraId="3E47E418" w14:textId="1E336B77" w:rsidR="00423DC7" w:rsidRDefault="00423DC7" w:rsidP="00423DC7">
      <w:pPr>
        <w:pStyle w:val="ListParagraph"/>
        <w:numPr>
          <w:ilvl w:val="0"/>
          <w:numId w:val="4"/>
        </w:numPr>
      </w:pPr>
      <w:r>
        <w:t>Nav Bar</w:t>
      </w:r>
    </w:p>
    <w:p w14:paraId="35AE7891" w14:textId="16329B34" w:rsidR="00423DC7" w:rsidRDefault="00423DC7" w:rsidP="00423DC7">
      <w:pPr>
        <w:pStyle w:val="ListParagraph"/>
        <w:numPr>
          <w:ilvl w:val="0"/>
          <w:numId w:val="4"/>
        </w:numPr>
      </w:pPr>
      <w:r>
        <w:t>Social Media Links</w:t>
      </w:r>
    </w:p>
    <w:p w14:paraId="55177155" w14:textId="6C9D3019" w:rsidR="00423DC7" w:rsidRDefault="00423DC7" w:rsidP="00423DC7">
      <w:pPr>
        <w:pStyle w:val="ListParagraph"/>
        <w:numPr>
          <w:ilvl w:val="0"/>
          <w:numId w:val="4"/>
        </w:numPr>
      </w:pPr>
      <w:r>
        <w:t>Short Section showcasing some work/projects</w:t>
      </w:r>
    </w:p>
    <w:p w14:paraId="654B0DCA" w14:textId="029DFEE7" w:rsidR="00423DC7" w:rsidRDefault="00423DC7" w:rsidP="00423DC7">
      <w:pPr>
        <w:pStyle w:val="ListParagraph"/>
        <w:numPr>
          <w:ilvl w:val="0"/>
          <w:numId w:val="4"/>
        </w:numPr>
      </w:pPr>
      <w:r>
        <w:t>Short section</w:t>
      </w:r>
      <w:r w:rsidR="00CE4564">
        <w:t xml:space="preserve"> introducing myself.</w:t>
      </w:r>
    </w:p>
    <w:p w14:paraId="02488B8F" w14:textId="0FC32451" w:rsidR="00CE4564" w:rsidRDefault="00860BC0" w:rsidP="00423DC7">
      <w:pPr>
        <w:pStyle w:val="ListParagraph"/>
        <w:numPr>
          <w:ilvl w:val="0"/>
          <w:numId w:val="4"/>
        </w:numPr>
      </w:pPr>
      <w:r>
        <w:t>Short Contact section.</w:t>
      </w:r>
    </w:p>
    <w:p w14:paraId="4C54E8CE" w14:textId="19D0EFEC" w:rsidR="00731641" w:rsidRDefault="00731641" w:rsidP="00731641">
      <w:r>
        <w:t xml:space="preserve">Dimensions for the wireframe document are relative to the three main screen types: desktop, mobile, and tablet. This is to create a clearer </w:t>
      </w:r>
      <w:r w:rsidR="008A559D">
        <w:t>blueprint</w:t>
      </w:r>
      <w:r w:rsidR="002D51EE">
        <w:t>—</w:t>
      </w:r>
      <w:r>
        <w:t xml:space="preserve"> and an easier job</w:t>
      </w:r>
      <w:r w:rsidR="002D51EE">
        <w:t>—</w:t>
      </w:r>
      <w:r>
        <w:t>for the developers in the development phases.</w:t>
      </w:r>
    </w:p>
    <w:p w14:paraId="3F7658A3" w14:textId="2FFD5F41" w:rsidR="008A559D" w:rsidRDefault="008A559D" w:rsidP="00731641">
      <w:r>
        <w:t xml:space="preserve">Moreover, </w:t>
      </w:r>
      <w:r w:rsidR="00B563FC">
        <w:t>having wireframes for different screen types will prove to be helpful in creating a responsive website.</w:t>
      </w:r>
    </w:p>
    <w:p w14:paraId="724A1A1C" w14:textId="2670C98F" w:rsidR="00731641" w:rsidRDefault="00731641" w:rsidP="00731641">
      <w:r>
        <w:t>The dimensions</w:t>
      </w:r>
      <w:r w:rsidR="008A559D">
        <w:t xml:space="preserve"> we decided on</w:t>
      </w:r>
      <w:r>
        <w:t xml:space="preserve"> are:</w:t>
      </w:r>
    </w:p>
    <w:p w14:paraId="645B8A1D" w14:textId="4D109097" w:rsidR="00731641" w:rsidRDefault="00731641" w:rsidP="00731641">
      <w:pPr>
        <w:pStyle w:val="ListParagraph"/>
        <w:numPr>
          <w:ilvl w:val="0"/>
          <w:numId w:val="5"/>
        </w:numPr>
      </w:pPr>
      <w:r>
        <w:t>Desktop</w:t>
      </w:r>
      <w:r w:rsidR="00462D7D">
        <w:t xml:space="preserve"> </w:t>
      </w:r>
      <w:r w:rsidR="008A559D">
        <w:t>–</w:t>
      </w:r>
      <w:r>
        <w:t xml:space="preserve"> </w:t>
      </w:r>
      <w:r w:rsidR="00462D7D">
        <w:t>1366</w:t>
      </w:r>
      <w:r w:rsidR="008A559D">
        <w:t xml:space="preserve"> x 768</w:t>
      </w:r>
    </w:p>
    <w:p w14:paraId="0F87DD21" w14:textId="5DFA3827" w:rsidR="00462D7D" w:rsidRDefault="00462D7D" w:rsidP="00731641">
      <w:pPr>
        <w:pStyle w:val="ListParagraph"/>
        <w:numPr>
          <w:ilvl w:val="0"/>
          <w:numId w:val="5"/>
        </w:numPr>
      </w:pPr>
      <w:r>
        <w:t>Tablet – 744 x 480</w:t>
      </w:r>
    </w:p>
    <w:p w14:paraId="29D2F68D" w14:textId="037F26FF" w:rsidR="008A559D" w:rsidRDefault="008A559D" w:rsidP="00731641">
      <w:pPr>
        <w:pStyle w:val="ListParagraph"/>
        <w:numPr>
          <w:ilvl w:val="0"/>
          <w:numId w:val="5"/>
        </w:numPr>
      </w:pPr>
      <w:r>
        <w:t>Mobile – 3</w:t>
      </w:r>
      <w:r w:rsidR="00462D7D">
        <w:t>6</w:t>
      </w:r>
      <w:r>
        <w:t>0 x 480</w:t>
      </w:r>
    </w:p>
    <w:p w14:paraId="12F48B54" w14:textId="07593BB2" w:rsidR="00DA16DD" w:rsidRDefault="00DA16DD" w:rsidP="00DA16DD"/>
    <w:p w14:paraId="0553CEC5" w14:textId="77777777" w:rsidR="00DA16DD" w:rsidRDefault="00DA16DD" w:rsidP="00DA16DD"/>
    <w:p w14:paraId="6C3EFC4A" w14:textId="4F7E5D19" w:rsidR="00731641" w:rsidRDefault="008E76F6" w:rsidP="008E76F6">
      <w:pPr>
        <w:pStyle w:val="Heading2"/>
      </w:pPr>
      <w:r>
        <w:lastRenderedPageBreak/>
        <w:t>Phase 2 | pre-production - Visual Design</w:t>
      </w:r>
    </w:p>
    <w:p w14:paraId="3DC66931" w14:textId="2ACB7BB0" w:rsidR="008E76F6" w:rsidRDefault="008E76F6" w:rsidP="008E76F6"/>
    <w:p w14:paraId="5B54D8E4" w14:textId="77777777" w:rsidR="008E76F6" w:rsidRDefault="008E76F6" w:rsidP="008E76F6"/>
    <w:p w14:paraId="40A4CA91" w14:textId="18024987" w:rsidR="008E76F6" w:rsidRDefault="008E76F6" w:rsidP="008E76F6">
      <w:pPr>
        <w:pStyle w:val="Heading2"/>
      </w:pPr>
      <w:r>
        <w:t>Phase 3 | Production – Development</w:t>
      </w:r>
    </w:p>
    <w:p w14:paraId="4B0D1464" w14:textId="6B4435AB" w:rsidR="008E76F6" w:rsidRDefault="008E76F6" w:rsidP="008E76F6">
      <w:pPr>
        <w:pStyle w:val="Heading3"/>
      </w:pPr>
      <w:r>
        <w:t>Step 1 – Skeletal HTML</w:t>
      </w:r>
    </w:p>
    <w:p w14:paraId="1A8203B0" w14:textId="50CB8FE4" w:rsidR="008E76F6" w:rsidRDefault="008E76F6" w:rsidP="008E76F6">
      <w:r>
        <w:t>In this step we begin developing the site by setting up a basic HTML skeleton of each page. We also set up the file architecture for the site repository. Some things we need to have done are:</w:t>
      </w:r>
    </w:p>
    <w:p w14:paraId="2C5BFA97" w14:textId="3C31BE91" w:rsidR="008E76F6" w:rsidRDefault="008E76F6" w:rsidP="008E76F6">
      <w:pPr>
        <w:pStyle w:val="ListParagraph"/>
        <w:numPr>
          <w:ilvl w:val="0"/>
          <w:numId w:val="6"/>
        </w:numPr>
      </w:pPr>
      <w:r>
        <w:t>Set up file architecture and GitHub repository for site.</w:t>
      </w:r>
    </w:p>
    <w:p w14:paraId="4D52ADB5" w14:textId="55479F48" w:rsidR="008E76F6" w:rsidRPr="008E76F6" w:rsidRDefault="008E76F6" w:rsidP="008E76F6">
      <w:pPr>
        <w:pStyle w:val="ListParagraph"/>
        <w:numPr>
          <w:ilvl w:val="0"/>
          <w:numId w:val="6"/>
        </w:numPr>
      </w:pPr>
      <w:r>
        <w:t>Flesh out basic HTML content of page(s) as well as some basic content placeholders.</w:t>
      </w:r>
    </w:p>
    <w:sectPr w:rsidR="008E76F6" w:rsidRPr="008E76F6" w:rsidSect="003B7C60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B040" w14:textId="77777777" w:rsidR="00206331" w:rsidRDefault="00206331" w:rsidP="003B7C60">
      <w:pPr>
        <w:spacing w:after="0" w:line="240" w:lineRule="auto"/>
      </w:pPr>
      <w:r>
        <w:separator/>
      </w:r>
    </w:p>
  </w:endnote>
  <w:endnote w:type="continuationSeparator" w:id="0">
    <w:p w14:paraId="584F63F2" w14:textId="77777777" w:rsidR="00206331" w:rsidRDefault="00206331" w:rsidP="003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Archive">
    <w:panose1 w:val="02000506040000020004"/>
    <w:charset w:val="00"/>
    <w:family w:val="auto"/>
    <w:pitch w:val="variable"/>
    <w:sig w:usb0="800002A7" w:usb1="0000004A" w:usb2="00000000" w:usb3="00000000" w:csb0="0000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3C03" w14:textId="77777777" w:rsidR="00206331" w:rsidRDefault="00206331" w:rsidP="003B7C60">
      <w:pPr>
        <w:spacing w:after="0" w:line="240" w:lineRule="auto"/>
      </w:pPr>
      <w:r>
        <w:separator/>
      </w:r>
    </w:p>
  </w:footnote>
  <w:footnote w:type="continuationSeparator" w:id="0">
    <w:p w14:paraId="5E60AC42" w14:textId="77777777" w:rsidR="00206331" w:rsidRDefault="00206331" w:rsidP="003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AEC8" w14:textId="77777777" w:rsidR="003B7C60" w:rsidRDefault="003B7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ECC88F" wp14:editId="7CD6D70F">
              <wp:simplePos x="0" y="0"/>
              <wp:positionH relativeFrom="page">
                <wp:posOffset>-42530</wp:posOffset>
              </wp:positionH>
              <wp:positionV relativeFrom="paragraph">
                <wp:posOffset>-457200</wp:posOffset>
              </wp:positionV>
              <wp:extent cx="7878725" cy="563526"/>
              <wp:effectExtent l="0" t="0" r="46355" b="4635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725" cy="563526"/>
                      </a:xfrm>
                      <a:custGeom>
                        <a:avLst/>
                        <a:gdLst>
                          <a:gd name="connsiteX0" fmla="*/ 0 w 7750810"/>
                          <a:gd name="connsiteY0" fmla="*/ 0 h 903605"/>
                          <a:gd name="connsiteX1" fmla="*/ 7750810 w 7750810"/>
                          <a:gd name="connsiteY1" fmla="*/ 0 h 903605"/>
                          <a:gd name="connsiteX2" fmla="*/ 7750810 w 7750810"/>
                          <a:gd name="connsiteY2" fmla="*/ 903605 h 903605"/>
                          <a:gd name="connsiteX3" fmla="*/ 0 w 7750810"/>
                          <a:gd name="connsiteY3" fmla="*/ 903605 h 903605"/>
                          <a:gd name="connsiteX4" fmla="*/ 0 w 7750810"/>
                          <a:gd name="connsiteY4" fmla="*/ 0 h 903605"/>
                          <a:gd name="connsiteX0" fmla="*/ 0 w 7772075"/>
                          <a:gd name="connsiteY0" fmla="*/ 0 h 903605"/>
                          <a:gd name="connsiteX1" fmla="*/ 7750810 w 7772075"/>
                          <a:gd name="connsiteY1" fmla="*/ 0 h 903605"/>
                          <a:gd name="connsiteX2" fmla="*/ 7772075 w 7772075"/>
                          <a:gd name="connsiteY2" fmla="*/ 84898 h 903605"/>
                          <a:gd name="connsiteX3" fmla="*/ 0 w 7772075"/>
                          <a:gd name="connsiteY3" fmla="*/ 903605 h 903605"/>
                          <a:gd name="connsiteX4" fmla="*/ 0 w 7772075"/>
                          <a:gd name="connsiteY4" fmla="*/ 0 h 9036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72075" h="903605">
                            <a:moveTo>
                              <a:pt x="0" y="0"/>
                            </a:moveTo>
                            <a:lnTo>
                              <a:pt x="7750810" y="0"/>
                            </a:lnTo>
                            <a:lnTo>
                              <a:pt x="7772075" y="84898"/>
                            </a:lnTo>
                            <a:lnTo>
                              <a:pt x="0" y="90360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7E2BAB" id="Rectangle 1" o:spid="_x0000_s1026" style="position:absolute;margin-left:-3.35pt;margin-top:-36pt;width:620.3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72075,90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" path="m,l7750810,r21265,84898l,903605,,xe" fillcolor="#ed7d31 [3205]" strokecolor="#1f3763 [1604]" strokeweight="1pt">
              <v:stroke joinstyle="miter"/>
              <v:path arrowok="t" o:connecttype="custom" o:connectlocs="0,0;7857168,0;7878725,52946;0,563526;0,0" o:connectangles="0,0,0,0,0"/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15B9" w14:textId="77777777" w:rsidR="003B7C60" w:rsidRDefault="003B7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554BB" wp14:editId="3C90748F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7878725" cy="542260"/>
              <wp:effectExtent l="0" t="0" r="46355" b="29845"/>
              <wp:wrapNone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725" cy="542260"/>
                      </a:xfrm>
                      <a:custGeom>
                        <a:avLst/>
                        <a:gdLst>
                          <a:gd name="connsiteX0" fmla="*/ 0 w 7750810"/>
                          <a:gd name="connsiteY0" fmla="*/ 0 h 903605"/>
                          <a:gd name="connsiteX1" fmla="*/ 7750810 w 7750810"/>
                          <a:gd name="connsiteY1" fmla="*/ 0 h 903605"/>
                          <a:gd name="connsiteX2" fmla="*/ 7750810 w 7750810"/>
                          <a:gd name="connsiteY2" fmla="*/ 903605 h 903605"/>
                          <a:gd name="connsiteX3" fmla="*/ 0 w 7750810"/>
                          <a:gd name="connsiteY3" fmla="*/ 903605 h 903605"/>
                          <a:gd name="connsiteX4" fmla="*/ 0 w 7750810"/>
                          <a:gd name="connsiteY4" fmla="*/ 0 h 903605"/>
                          <a:gd name="connsiteX0" fmla="*/ 0 w 7772075"/>
                          <a:gd name="connsiteY0" fmla="*/ 0 h 903605"/>
                          <a:gd name="connsiteX1" fmla="*/ 7750810 w 7772075"/>
                          <a:gd name="connsiteY1" fmla="*/ 0 h 903605"/>
                          <a:gd name="connsiteX2" fmla="*/ 7772075 w 7772075"/>
                          <a:gd name="connsiteY2" fmla="*/ 84898 h 903605"/>
                          <a:gd name="connsiteX3" fmla="*/ 0 w 7772075"/>
                          <a:gd name="connsiteY3" fmla="*/ 903605 h 903605"/>
                          <a:gd name="connsiteX4" fmla="*/ 0 w 7772075"/>
                          <a:gd name="connsiteY4" fmla="*/ 0 h 90360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72075" h="903605">
                            <a:moveTo>
                              <a:pt x="0" y="0"/>
                            </a:moveTo>
                            <a:lnTo>
                              <a:pt x="7750810" y="0"/>
                            </a:lnTo>
                            <a:lnTo>
                              <a:pt x="7772075" y="84898"/>
                            </a:lnTo>
                            <a:lnTo>
                              <a:pt x="0" y="90360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ADFB2A" id="Rectangle 1" o:spid="_x0000_s1026" style="position:absolute;margin-left:0;margin-top:-36pt;width:620.35pt;height:42.7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772075,903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" path="m,l7750810,r21265,84898l,903605,,xe" fillcolor="#ed7d31 [3205]" strokecolor="#1f3763 [1604]" strokeweight="1pt">
              <v:stroke joinstyle="miter"/>
              <v:path arrowok="t" o:connecttype="custom" o:connectlocs="0,0;7857168,0;7878725,50948;0,542260;0,0" o:connectangles="0,0,0,0,0"/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13DE"/>
    <w:multiLevelType w:val="hybridMultilevel"/>
    <w:tmpl w:val="C3D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2E2"/>
    <w:multiLevelType w:val="hybridMultilevel"/>
    <w:tmpl w:val="BF42DD8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40466AA"/>
    <w:multiLevelType w:val="hybridMultilevel"/>
    <w:tmpl w:val="93B4CBE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6CE5849"/>
    <w:multiLevelType w:val="hybridMultilevel"/>
    <w:tmpl w:val="87C64C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098540E"/>
    <w:multiLevelType w:val="hybridMultilevel"/>
    <w:tmpl w:val="EC3657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9AE6AAD"/>
    <w:multiLevelType w:val="hybridMultilevel"/>
    <w:tmpl w:val="931AC3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677685075">
    <w:abstractNumId w:val="0"/>
  </w:num>
  <w:num w:numId="2" w16cid:durableId="1155023670">
    <w:abstractNumId w:val="5"/>
  </w:num>
  <w:num w:numId="3" w16cid:durableId="2043631978">
    <w:abstractNumId w:val="2"/>
  </w:num>
  <w:num w:numId="4" w16cid:durableId="916210928">
    <w:abstractNumId w:val="4"/>
  </w:num>
  <w:num w:numId="5" w16cid:durableId="556402862">
    <w:abstractNumId w:val="3"/>
  </w:num>
  <w:num w:numId="6" w16cid:durableId="114767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5"/>
    <w:rsid w:val="0007729C"/>
    <w:rsid w:val="000A6662"/>
    <w:rsid w:val="000D23BB"/>
    <w:rsid w:val="000E0EC5"/>
    <w:rsid w:val="00163FF2"/>
    <w:rsid w:val="00206331"/>
    <w:rsid w:val="00214B54"/>
    <w:rsid w:val="00246FEE"/>
    <w:rsid w:val="00253F53"/>
    <w:rsid w:val="00283BB4"/>
    <w:rsid w:val="002D51EE"/>
    <w:rsid w:val="003430E0"/>
    <w:rsid w:val="00351C65"/>
    <w:rsid w:val="00395A4E"/>
    <w:rsid w:val="003B2047"/>
    <w:rsid w:val="003B7C60"/>
    <w:rsid w:val="00423DC7"/>
    <w:rsid w:val="00453B81"/>
    <w:rsid w:val="00462D7D"/>
    <w:rsid w:val="00481351"/>
    <w:rsid w:val="004B00A1"/>
    <w:rsid w:val="004F5BC6"/>
    <w:rsid w:val="00642589"/>
    <w:rsid w:val="00692C26"/>
    <w:rsid w:val="00731641"/>
    <w:rsid w:val="00735FDF"/>
    <w:rsid w:val="007A2396"/>
    <w:rsid w:val="007B7EEC"/>
    <w:rsid w:val="00823384"/>
    <w:rsid w:val="00860BC0"/>
    <w:rsid w:val="00887AE1"/>
    <w:rsid w:val="008A559D"/>
    <w:rsid w:val="008E76F6"/>
    <w:rsid w:val="00905748"/>
    <w:rsid w:val="009F41B4"/>
    <w:rsid w:val="00A03C07"/>
    <w:rsid w:val="00A06E78"/>
    <w:rsid w:val="00AE202F"/>
    <w:rsid w:val="00B563FC"/>
    <w:rsid w:val="00B76390"/>
    <w:rsid w:val="00C0608F"/>
    <w:rsid w:val="00CE4564"/>
    <w:rsid w:val="00D765F3"/>
    <w:rsid w:val="00DA16DD"/>
    <w:rsid w:val="00DB22D3"/>
    <w:rsid w:val="00E53015"/>
    <w:rsid w:val="00E83536"/>
    <w:rsid w:val="00F51A01"/>
    <w:rsid w:val="00F81E84"/>
    <w:rsid w:val="00FB1C70"/>
    <w:rsid w:val="00F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9C56D"/>
  <w15:chartTrackingRefBased/>
  <w15:docId w15:val="{C4C1A04A-C3FE-42B7-BE54-9CA012FD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96"/>
    <w:pPr>
      <w:spacing w:after="120" w:line="336" w:lineRule="auto"/>
      <w:ind w:left="432"/>
    </w:pPr>
    <w:rPr>
      <w:rFonts w:ascii="League Spartan" w:hAnsi="League Spartan"/>
      <w:color w:val="404040" w:themeColor="text1" w:themeTint="BF"/>
      <w:spacing w:val="1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396"/>
    <w:pPr>
      <w:keepNext/>
      <w:keepLines/>
      <w:spacing w:before="360" w:after="240" w:line="240" w:lineRule="auto"/>
      <w:ind w:left="0"/>
      <w:outlineLvl w:val="0"/>
    </w:pPr>
    <w:rPr>
      <w:rFonts w:ascii="Archive" w:eastAsiaTheme="majorEastAsia" w:hAnsi="Archive" w:cstheme="majorBidi"/>
      <w:color w:val="2E74B5" w:themeColor="accent5" w:themeShade="BF"/>
      <w:spacing w:val="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396"/>
    <w:pPr>
      <w:keepNext/>
      <w:keepLines/>
      <w:spacing w:before="480" w:after="240"/>
      <w:ind w:left="144"/>
      <w:outlineLvl w:val="1"/>
    </w:pPr>
    <w:rPr>
      <w:rFonts w:eastAsiaTheme="majorEastAsia" w:cstheme="majorBidi"/>
      <w:caps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39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60"/>
  </w:style>
  <w:style w:type="paragraph" w:styleId="Footer">
    <w:name w:val="footer"/>
    <w:basedOn w:val="Normal"/>
    <w:link w:val="FooterChar"/>
    <w:uiPriority w:val="99"/>
    <w:unhideWhenUsed/>
    <w:rsid w:val="003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60"/>
  </w:style>
  <w:style w:type="paragraph" w:styleId="NoSpacing">
    <w:name w:val="No Spacing"/>
    <w:link w:val="NoSpacingChar"/>
    <w:uiPriority w:val="1"/>
    <w:qFormat/>
    <w:rsid w:val="003B7C6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C6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A2396"/>
    <w:rPr>
      <w:rFonts w:ascii="Archive" w:eastAsiaTheme="majorEastAsia" w:hAnsi="Archive" w:cstheme="majorBidi"/>
      <w:color w:val="2E74B5" w:themeColor="accent5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396"/>
    <w:rPr>
      <w:rFonts w:ascii="League Spartan" w:eastAsiaTheme="majorEastAsia" w:hAnsi="League Spartan" w:cstheme="majorBidi"/>
      <w:caps/>
      <w:color w:val="2F5496" w:themeColor="accent1" w:themeShade="BF"/>
      <w:spacing w:val="16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53"/>
    <w:pPr>
      <w:numPr>
        <w:ilvl w:val="1"/>
      </w:numPr>
      <w:spacing w:after="480"/>
      <w:ind w:left="432"/>
    </w:pPr>
    <w:rPr>
      <w:rFonts w:ascii="Archive" w:hAnsi="Archive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53F53"/>
    <w:rPr>
      <w:rFonts w:ascii="Archive" w:hAnsi="Archive"/>
      <w:color w:val="404040" w:themeColor="text1" w:themeTint="BF"/>
      <w:spacing w:val="1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E84"/>
    <w:pPr>
      <w:spacing w:after="0"/>
      <w:outlineLvl w:val="9"/>
    </w:pPr>
    <w:rPr>
      <w:rFonts w:asciiTheme="majorHAnsi" w:hAnsiTheme="majorHAnsi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3B81"/>
    <w:pPr>
      <w:tabs>
        <w:tab w:val="right" w:leader="dot" w:pos="9350"/>
      </w:tabs>
      <w:spacing w:after="100"/>
      <w:ind w:hanging="432"/>
    </w:pPr>
  </w:style>
  <w:style w:type="paragraph" w:styleId="TOC2">
    <w:name w:val="toc 2"/>
    <w:basedOn w:val="Normal"/>
    <w:next w:val="Normal"/>
    <w:autoRedefine/>
    <w:uiPriority w:val="39"/>
    <w:unhideWhenUsed/>
    <w:rsid w:val="00F81E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81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E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396"/>
    <w:rPr>
      <w:rFonts w:ascii="League Spartan" w:eastAsiaTheme="majorEastAsia" w:hAnsi="League Spartan" w:cstheme="majorBidi"/>
      <w:color w:val="1F3763" w:themeColor="accent1" w:themeShade="7F"/>
      <w:spacing w:val="16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3B81"/>
    <w:pPr>
      <w:tabs>
        <w:tab w:val="right" w:leader="dot" w:pos="9350"/>
      </w:tabs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Aedrus\Documents\Custom%20Office%20Templates\Project%20Documentation%20Overvi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BE12-23E3-422E-B6DD-B534AC4F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Documentation Overview Template.dotx</Template>
  <TotalTime>588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Overview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</dc:title>
  <dc:subject>Portfolio Website</dc:subject>
  <dc:creator>Mario Ferrera</dc:creator>
  <cp:keywords/>
  <dc:description/>
  <cp:lastModifiedBy>Aedrus</cp:lastModifiedBy>
  <cp:revision>12</cp:revision>
  <dcterms:created xsi:type="dcterms:W3CDTF">2022-03-29T22:42:00Z</dcterms:created>
  <dcterms:modified xsi:type="dcterms:W3CDTF">2022-05-13T18:14:00Z</dcterms:modified>
</cp:coreProperties>
</file>